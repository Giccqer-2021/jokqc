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026"/>
      </w:tblGrid>
      <w:tr w:rsidR="00692703" w:rsidRPr="00891FBC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891FBC" w:rsidRDefault="000D6AC2" w:rsidP="00913946">
            <w:pPr>
              <w:pStyle w:val="a7"/>
            </w:pPr>
            <w:sdt>
              <w:sdtPr>
                <w:rPr>
                  <w:rFonts w:hint="eastAsia"/>
                </w:rPr>
                <w:alias w:val="输入姓氏："/>
                <w:tag w:val="输入姓氏："/>
                <w:id w:val="776906629"/>
                <w:placeholder>
                  <w:docPart w:val="87195A98A400444DBB1B4D5A34E8838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姓氏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Style w:val="affe"/>
                  <w:rFonts w:hint="eastAsia"/>
                </w:rPr>
                <w:alias w:val="输入名字："/>
                <w:tag w:val="输入名字："/>
                <w:id w:val="1790784858"/>
                <w:placeholder>
                  <w:docPart w:val="21E8D9AA25EC4C569A08A87B01C96CDE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891FBC">
                  <w:rPr>
                    <w:rStyle w:val="affe"/>
                    <w:rFonts w:hint="eastAsia"/>
                    <w:lang w:val="zh-CN" w:bidi="zh-CN"/>
                  </w:rPr>
                  <w:t>名字</w:t>
                </w:r>
              </w:sdtContent>
            </w:sdt>
          </w:p>
          <w:p w:rsidR="00692703" w:rsidRPr="00891FBC" w:rsidRDefault="000D6AC2" w:rsidP="00913946">
            <w:pPr>
              <w:pStyle w:val="ab"/>
              <w:contextualSpacing w:val="0"/>
            </w:pPr>
            <w:sdt>
              <w:sdtPr>
                <w:rPr>
                  <w:rFonts w:hint="eastAsia"/>
                </w:rPr>
                <w:alias w:val="输入地址："/>
                <w:tag w:val="输入地址："/>
                <w:id w:val="352083995"/>
                <w:placeholder>
                  <w:docPart w:val="1A0B46B98B0E4927A2295871E470D68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地址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-1459182552"/>
                <w:placeholder>
                  <w:docPart w:val="3C1AFA1A5B4D41A487742250DC246B6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电话："/>
                <w:tag w:val="输入电话："/>
                <w:id w:val="-1993482697"/>
                <w:placeholder>
                  <w:docPart w:val="92C2B0DF172349F0BC9F3A13CB721F6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电话</w:t>
                </w:r>
              </w:sdtContent>
            </w:sdt>
          </w:p>
          <w:p w:rsidR="00692703" w:rsidRPr="00891FBC" w:rsidRDefault="000D6AC2" w:rsidP="00913946">
            <w:pPr>
              <w:pStyle w:val="affff7"/>
              <w:contextualSpacing w:val="0"/>
            </w:pPr>
            <w:sdt>
              <w:sdtPr>
                <w:rPr>
                  <w:rFonts w:hint="eastAsia"/>
                </w:rPr>
                <w:alias w:val="输入电子邮件："/>
                <w:tag w:val="输入电子邮件："/>
                <w:id w:val="1154873695"/>
                <w:placeholder>
                  <w:docPart w:val="4DE9910F29474118847650CADECA9D9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电子邮件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2000459528"/>
                <w:placeholder>
                  <w:docPart w:val="E5A5FEF144E449D1A38A18EB24D3ECC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领英档案："/>
                <w:tag w:val="输入领英档案："/>
                <w:id w:val="-1332902444"/>
                <w:placeholder>
                  <w:docPart w:val="D24FF0BE2B9A46E79040C2AA855F83D0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C57FC6" w:rsidRPr="00891FBC">
                  <w:rPr>
                    <w:rFonts w:hint="eastAsia"/>
                    <w:lang w:val="zh-CN" w:bidi="zh-CN"/>
                  </w:rPr>
                  <w:t>领英档案</w:t>
                </w:r>
                <w:proofErr w:type="gramEnd"/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759871761"/>
                <w:placeholder>
                  <w:docPart w:val="A0113136B49943328FF9DA7A02F10AA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 Twitter/博客/作品集："/>
                <w:tag w:val="输入 Twitter/博客/作品集："/>
                <w:id w:val="-219367353"/>
                <w:placeholder>
                  <w:docPart w:val="C94F1C47EBEA4F139B60FCCDD40B1D2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Twitter/</w:t>
                </w:r>
                <w:proofErr w:type="gramStart"/>
                <w:r w:rsidR="00C57FC6" w:rsidRPr="00891FBC">
                  <w:rPr>
                    <w:rFonts w:hint="eastAsia"/>
                    <w:lang w:val="zh-CN" w:bidi="zh-CN"/>
                  </w:rPr>
                  <w:t>博客</w:t>
                </w:r>
                <w:proofErr w:type="gramEnd"/>
                <w:r w:rsidR="00C57FC6" w:rsidRPr="00891FBC">
                  <w:rPr>
                    <w:rFonts w:hint="eastAsia"/>
                    <w:lang w:val="zh-CN" w:bidi="zh-CN"/>
                  </w:rPr>
                  <w:t>/作品集</w:t>
                </w:r>
              </w:sdtContent>
            </w:sdt>
          </w:p>
        </w:tc>
      </w:tr>
      <w:tr w:rsidR="009571D8" w:rsidRPr="00891FBC" w:rsidTr="00692703">
        <w:tc>
          <w:tcPr>
            <w:tcW w:w="9360" w:type="dxa"/>
            <w:tcMar>
              <w:top w:w="432" w:type="dxa"/>
            </w:tcMar>
          </w:tcPr>
          <w:p w:rsidR="001755A8" w:rsidRPr="00891FBC" w:rsidRDefault="000D6AC2" w:rsidP="00913946">
            <w:pPr>
              <w:contextualSpacing w:val="0"/>
            </w:pPr>
            <w:sdt>
              <w:sdtPr>
                <w:rPr>
                  <w:rFonts w:hint="eastAsia"/>
                </w:rPr>
                <w:alias w:val="输入简历文本："/>
                <w:tag w:val="输入简历文本："/>
                <w:id w:val="695814508"/>
                <w:placeholder>
                  <w:docPart w:val="ABCD16D21A67494E8E12BCFE0301D513"/>
                </w:placeholder>
                <w:temporary/>
                <w:showingPlcHdr/>
                <w15:appearance w15:val="hidden"/>
              </w:sdtPr>
              <w:sdtEndPr/>
              <w:sdtContent>
                <w:r w:rsidR="009571D8" w:rsidRPr="00891FBC">
                  <w:rPr>
                    <w:rFonts w:hint="eastAsia"/>
                    <w:lang w:val="zh-CN" w:bidi="zh-CN"/>
                  </w:rPr>
                  <w:t>要将此文本替换为自己的文本，只需单击文本并开始键入即可。简要说明你的职业目标，或概述能使你脱颖而出的技能。将工作描述中的措词用作关键词。</w:t>
                </w:r>
              </w:sdtContent>
            </w:sdt>
          </w:p>
        </w:tc>
      </w:tr>
    </w:tbl>
    <w:p w:rsidR="004E01EB" w:rsidRPr="00891FBC" w:rsidRDefault="000D6AC2" w:rsidP="004E01EB">
      <w:pPr>
        <w:pStyle w:val="1"/>
      </w:pPr>
      <w:sdt>
        <w:sdtPr>
          <w:rPr>
            <w:rFonts w:hint="eastAsia"/>
          </w:rPr>
          <w:alias w:val="工作经验："/>
          <w:tag w:val="工作经验："/>
          <w:id w:val="-1983300934"/>
          <w:placeholder>
            <w:docPart w:val="EAD679BF5BB047449223016814594F78"/>
          </w:placeholder>
          <w:temporary/>
          <w:showingPlcHdr/>
          <w15:appearance w15:val="hidden"/>
        </w:sdtPr>
        <w:sdtEndPr/>
        <w:sdtContent>
          <w:r w:rsidR="004E01EB" w:rsidRPr="00891FBC">
            <w:rPr>
              <w:rFonts w:hint="eastAsia"/>
              <w:lang w:val="zh-CN" w:bidi="zh-CN"/>
            </w:rPr>
            <w:t>工作经验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D0BF1" w:rsidRPr="00891FBC" w:rsidRDefault="000D6AC2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1 的开始日期："/>
                <w:tag w:val="输入在公司 1 的开始日期："/>
                <w:id w:val="47496943"/>
                <w:placeholder>
                  <w:docPart w:val="637E9BC06E05417180BD9C255776054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– </w:t>
            </w:r>
            <w:sdt>
              <w:sdtPr>
                <w:rPr>
                  <w:rFonts w:hint="eastAsia"/>
                </w:rPr>
                <w:alias w:val="输入在公司 1 的结束日期："/>
                <w:tag w:val="输入在公司 1 的结束日期："/>
                <w:id w:val="182949357"/>
                <w:placeholder>
                  <w:docPart w:val="587F4BB65C604E4F81D6D42E1E776F24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:rsidR="001D0BF1" w:rsidRPr="00891FBC" w:rsidRDefault="000D6AC2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1："/>
                <w:tag w:val="输入职务 1:"/>
                <w:id w:val="1301963717"/>
                <w:placeholder>
                  <w:docPart w:val="4940E0EB5D8148CBAAD34EA63D5CA170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d"/>
                  <w:rFonts w:hint="eastAsia"/>
                </w:rPr>
                <w:alias w:val="输入公司 1:"/>
                <w:tag w:val="输入公司 1："/>
                <w:id w:val="-1746411152"/>
                <w:placeholder>
                  <w:docPart w:val="A39BAE042BA349B9B808449FB7186048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D66A52" w:rsidRPr="00891FBC">
                  <w:rPr>
                    <w:rStyle w:val="ad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1："/>
              <w:tag w:val="输入工作详细信息 1："/>
              <w:id w:val="-1173257961"/>
              <w:placeholder>
                <w:docPart w:val="5565174EECA04507AEF8B7DA590E35BC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F9624D" w:rsidP="001D0BF1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0D6AC2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2 的开始日期："/>
                <w:tag w:val="输入在公司 2 的开始日期："/>
                <w:id w:val="1784141449"/>
                <w:placeholder>
                  <w:docPart w:val="BA238194D9E8472687539C10DE6E3A2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alias w:val="输入在公司 2 的结束日期："/>
                <w:tag w:val="输入在公司 2 的结束日期："/>
                <w:id w:val="925229790"/>
                <w:placeholder>
                  <w:docPart w:val="DBB2691511984CDBA4D6B0BA0BB1A408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:rsidR="00F61DF9" w:rsidRPr="00891FBC" w:rsidRDefault="000D6AC2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2："/>
                <w:tag w:val="输入职务 2:"/>
                <w:id w:val="1702816861"/>
                <w:placeholder>
                  <w:docPart w:val="DEA3C7EDA9354F3498B219F80CC475E8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d"/>
                  <w:rFonts w:hint="eastAsia"/>
                </w:rPr>
                <w:alias w:val="输入公司 2:"/>
                <w:tag w:val="输入公司 2："/>
                <w:id w:val="396564190"/>
                <w:placeholder>
                  <w:docPart w:val="1BAC8876682C4480B8DA2613BF8D1175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d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2："/>
              <w:tag w:val="输入工作详细信息 2："/>
              <w:id w:val="2138838559"/>
              <w:placeholder>
                <w:docPart w:val="7EEE6E702EA543CFBABE8AA7C84F7F68"/>
              </w:placeholder>
              <w:temporary/>
              <w:showingPlcHdr/>
              <w15:appearance w15:val="hidden"/>
            </w:sdtPr>
            <w:sdtEndPr/>
            <w:sdtContent>
              <w:p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</w:tbl>
    <w:sdt>
      <w:sdtPr>
        <w:rPr>
          <w:rFonts w:hint="eastAsia"/>
        </w:rPr>
        <w:alias w:val="教育背景："/>
        <w:tag w:val="教育背景："/>
        <w:id w:val="-1908763273"/>
        <w:placeholder>
          <w:docPart w:val="9C19D1DAAF0A413B84E5A4D6B33CE900"/>
        </w:placeholder>
        <w:temporary/>
        <w:showingPlcHdr/>
        <w15:appearance w15:val="hidden"/>
      </w:sdtPr>
      <w:sdtEndPr/>
      <w:sdtContent>
        <w:p w:rsidR="00DA59AA" w:rsidRPr="00891FBC" w:rsidRDefault="00DA59AA" w:rsidP="0097790C">
          <w:pPr>
            <w:pStyle w:val="1"/>
          </w:pPr>
          <w:r w:rsidRPr="00891FBC">
            <w:rPr>
              <w:rFonts w:hint="eastAsia"/>
              <w:lang w:val="zh-CN" w:bidi="zh-CN"/>
            </w:rPr>
            <w:t>教育背景</w:t>
          </w:r>
        </w:p>
      </w:sdtContent>
    </w:sdt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D0BF1" w:rsidRPr="00891FBC" w:rsidRDefault="000D6AC2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1 月份："/>
                <w:tag w:val="输入学校 1 月份："/>
                <w:id w:val="1364630836"/>
                <w:placeholder>
                  <w:docPart w:val="1D0AB22B92854EC1B24E598F5B0C8EE2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1 年份："/>
                <w:tag w:val="输入学校 1 年份："/>
                <w:id w:val="871491248"/>
                <w:placeholder>
                  <w:docPart w:val="F152E6165EB74C42913CA05C8651290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:rsidR="001D0BF1" w:rsidRPr="00891FBC" w:rsidRDefault="000D6AC2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1："/>
                <w:tag w:val="输入学位名称 1："/>
                <w:id w:val="-769307449"/>
                <w:placeholder>
                  <w:docPart w:val="627E50B267AC4ADDAD9F6FB24022AFE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d"/>
                  <w:rFonts w:hint="eastAsia"/>
                </w:rPr>
                <w:alias w:val="输入学校 1："/>
                <w:tag w:val="输入学校 1："/>
                <w:id w:val="-1275936649"/>
                <w:placeholder>
                  <w:docPart w:val="B61EAA2F1C914204B100C23C056BEEE1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1D0BF1" w:rsidRPr="00891FBC">
                  <w:rPr>
                    <w:rStyle w:val="ad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1："/>
              <w:tag w:val="输入教育背景的详细信息 1："/>
              <w:id w:val="199909898"/>
              <w:placeholder>
                <w:docPart w:val="C3A64249CF664DFFABE9676684E085B3"/>
              </w:placeholder>
              <w:temporary/>
              <w:showingPlcHdr/>
              <w15:appearance w15:val="hidden"/>
            </w:sdtPr>
            <w:sdtEndPr/>
            <w:sdtContent>
              <w:p w:rsidR="007538DC" w:rsidRPr="00891FBC" w:rsidRDefault="001D0BF1" w:rsidP="007538DC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0D6AC2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2 月份："/>
                <w:tag w:val="输入学校 2 月份："/>
                <w:id w:val="-699555678"/>
                <w:placeholder>
                  <w:docPart w:val="BE4ECDF7B70D49C8A27A1128CAF547A8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2 年份："/>
                <w:tag w:val="输入学校 2 年份："/>
                <w:id w:val="-921796915"/>
                <w:placeholder>
                  <w:docPart w:val="A3A240EF81B14E48BD59B1850CFD42E1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:rsidR="00F61DF9" w:rsidRPr="00891FBC" w:rsidRDefault="000D6AC2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2："/>
                <w:tag w:val="输入学位名称 2："/>
                <w:id w:val="-736860556"/>
                <w:placeholder>
                  <w:docPart w:val="5726DA483916400E8F9E27586072B865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d"/>
                  <w:rFonts w:hint="eastAsia"/>
                </w:rPr>
                <w:alias w:val="输入学校 2："/>
                <w:tag w:val="输入学校 2："/>
                <w:id w:val="-1155142193"/>
                <w:placeholder>
                  <w:docPart w:val="A31B9A85304B49E4AA3B581D3430FAE6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d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2："/>
              <w:tag w:val="输入教育背景的详细信息 2："/>
              <w:id w:val="-1806999294"/>
              <w:placeholder>
                <w:docPart w:val="C4E14AD90D364F0FA9D497D5C642B8D4"/>
              </w:placeholder>
              <w:temporary/>
              <w:showingPlcHdr/>
              <w15:appearance w15:val="hidden"/>
            </w:sdtPr>
            <w:sdtEndPr/>
            <w:sdtContent>
              <w:p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</w:tbl>
    <w:sdt>
      <w:sdtPr>
        <w:rPr>
          <w:rFonts w:hint="eastAsia"/>
        </w:rPr>
        <w:alias w:val="技能："/>
        <w:tag w:val="技能："/>
        <w:id w:val="-1392877668"/>
        <w:placeholder>
          <w:docPart w:val="754E3D6AB196451E8D857FFCDAFD267A"/>
        </w:placeholder>
        <w:temporary/>
        <w:showingPlcHdr/>
        <w15:appearance w15:val="hidden"/>
      </w:sdtPr>
      <w:sdtEndPr/>
      <w:sdtContent>
        <w:p w:rsidR="00486277" w:rsidRPr="00891FBC" w:rsidRDefault="00486277" w:rsidP="00486277">
          <w:pPr>
            <w:pStyle w:val="1"/>
          </w:pPr>
          <w:r w:rsidRPr="00891FBC">
            <w:rPr>
              <w:rFonts w:hint="eastAsia"/>
              <w:lang w:val="zh-CN" w:bidi="zh-CN"/>
            </w:rPr>
            <w:t>技能</w:t>
          </w:r>
        </w:p>
      </w:sdtContent>
    </w:sdt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4410"/>
        <w:gridCol w:w="4616"/>
      </w:tblGrid>
      <w:tr w:rsidR="003A0632" w:rsidRPr="00891FBC" w:rsidTr="00DE2EA9">
        <w:tc>
          <w:tcPr>
            <w:tcW w:w="4410" w:type="dxa"/>
          </w:tcPr>
          <w:sdt>
            <w:sdtPr>
              <w:rPr>
                <w:rFonts w:hint="eastAsia"/>
              </w:rPr>
              <w:alias w:val="输入技能 1："/>
              <w:tag w:val="输入技能 1："/>
              <w:id w:val="250322692"/>
              <w:placeholder>
                <w:docPart w:val="75F8CE68DA3D49969EF9EFBDDD936324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列出你申请该岗位的相关优势</w:t>
                </w:r>
              </w:p>
            </w:sdtContent>
          </w:sdt>
          <w:sdt>
            <w:sdtPr>
              <w:rPr>
                <w:rFonts w:hint="eastAsia"/>
              </w:rPr>
              <w:alias w:val="输入技能 2："/>
              <w:tag w:val="输入技能 2："/>
              <w:id w:val="1188019400"/>
              <w:placeholder>
                <w:docPart w:val="D6CC9ECA5C6B4BC085054675ACBAC435"/>
              </w:placeholder>
              <w:temporary/>
              <w:showingPlcHdr/>
              <w15:appearance w15:val="hidden"/>
            </w:sdtPr>
            <w:sdtEndPr/>
            <w:sdtContent>
              <w:p w:rsidR="001F4E6D" w:rsidRPr="00891FBC" w:rsidRDefault="001F4E6D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rPr>
                <w:rFonts w:hint="eastAsia"/>
              </w:rPr>
              <w:alias w:val="输入技能 3："/>
              <w:tag w:val="输入技能 3："/>
              <w:id w:val="-1107503302"/>
              <w:placeholder>
                <w:docPart w:val="5873207AF24346AEB16394D0B40F6F00"/>
              </w:placeholder>
              <w:temporary/>
              <w:showingPlcHdr/>
              <w15:appearance w15:val="hidden"/>
            </w:sdtPr>
            <w:sdtEndPr/>
            <w:sdtContent>
              <w:p w:rsidR="003A0632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4："/>
              <w:tag w:val="输入技能 4："/>
              <w:id w:val="-718748817"/>
              <w:placeholder>
                <w:docPart w:val="F4815788C563474F8833B5B263489E14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5："/>
              <w:tag w:val="输入技能 5："/>
              <w:id w:val="-335767185"/>
              <w:placeholder>
                <w:docPart w:val="7A132AE94BAC4ED3AF04449EE19429E7"/>
              </w:placeholder>
              <w:temporary/>
              <w:showingPlcHdr/>
              <w15:appearance w15:val="hidden"/>
            </w:sdtPr>
            <w:sdtEndPr/>
            <w:sdtContent>
              <w:p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</w:tr>
    </w:tbl>
    <w:sdt>
      <w:sdtPr>
        <w:rPr>
          <w:rFonts w:hint="eastAsia"/>
        </w:rPr>
        <w:alias w:val="活动："/>
        <w:tag w:val="活动："/>
        <w:id w:val="1223332893"/>
        <w:placeholder>
          <w:docPart w:val="8E5C9518A7F7441BAB86A022A6B51066"/>
        </w:placeholder>
        <w:temporary/>
        <w:showingPlcHdr/>
        <w15:appearance w15:val="hidden"/>
      </w:sdtPr>
      <w:sdtEndPr/>
      <w:sdtContent>
        <w:p w:rsidR="00AD782D" w:rsidRPr="00891FBC" w:rsidRDefault="0062312F" w:rsidP="0062312F">
          <w:pPr>
            <w:pStyle w:val="1"/>
          </w:pPr>
          <w:r w:rsidRPr="00891FBC">
            <w:rPr>
              <w:rFonts w:hint="eastAsia"/>
              <w:lang w:val="zh-CN" w:bidi="zh-CN"/>
            </w:rPr>
            <w:t>活动</w:t>
          </w:r>
        </w:p>
      </w:sdtContent>
    </w:sdt>
    <w:p w:rsidR="00B51D1B" w:rsidRPr="00891FBC" w:rsidRDefault="000D6AC2" w:rsidP="006E1507">
      <w:sdt>
        <w:sdtPr>
          <w:rPr>
            <w:rFonts w:hint="eastAsia"/>
          </w:rPr>
          <w:alias w:val="输入活动说明："/>
          <w:tag w:val="输入活动说明："/>
          <w:id w:val="1367566198"/>
          <w:placeholder>
            <w:docPart w:val="DA00CBF4D5174236BE43290017E3FE83"/>
          </w:placeholder>
          <w:temporary/>
          <w:showingPlcHdr/>
          <w15:appearance w15:val="hidden"/>
        </w:sdtPr>
        <w:sdtEndPr/>
        <w:sdtContent>
          <w:r w:rsidR="0062312F"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</w:t>
          </w:r>
          <w:r w:rsidR="00DE2EA9" w:rsidRPr="00891FBC">
            <w:rPr>
              <w:rFonts w:hint="eastAsia"/>
              <w:lang w:val="zh-CN" w:bidi="zh-CN"/>
            </w:rPr>
            <w:t>的活动。</w:t>
          </w:r>
          <w:r w:rsidR="0062312F" w:rsidRPr="00891FBC">
            <w:rPr>
              <w:rFonts w:hint="eastAsia"/>
              <w:lang w:val="zh-CN" w:bidi="zh-CN"/>
            </w:rPr>
            <w:t>或展示重要的附加作品，如出版物、证书、语言能力等。</w:t>
          </w:r>
        </w:sdtContent>
      </w:sdt>
    </w:p>
    <w:sectPr w:rsidR="00B51D1B" w:rsidRPr="00891FBC" w:rsidSect="00B549DE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AC2" w:rsidRDefault="000D6AC2" w:rsidP="0068194B">
      <w:r>
        <w:separator/>
      </w:r>
    </w:p>
    <w:p w:rsidR="000D6AC2" w:rsidRDefault="000D6AC2"/>
    <w:p w:rsidR="000D6AC2" w:rsidRDefault="000D6AC2"/>
  </w:endnote>
  <w:endnote w:type="continuationSeparator" w:id="0">
    <w:p w:rsidR="000D6AC2" w:rsidRDefault="000D6AC2" w:rsidP="0068194B">
      <w:r>
        <w:continuationSeparator/>
      </w:r>
    </w:p>
    <w:p w:rsidR="000D6AC2" w:rsidRDefault="000D6AC2"/>
    <w:p w:rsidR="000D6AC2" w:rsidRDefault="000D6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891FBC" w:rsidRDefault="002B2958">
        <w:pPr>
          <w:pStyle w:val="a9"/>
        </w:pPr>
        <w:r w:rsidRPr="00891FBC">
          <w:rPr>
            <w:rFonts w:hint="eastAsia"/>
            <w:lang w:val="zh-CN" w:bidi="zh-CN"/>
          </w:rPr>
          <w:fldChar w:fldCharType="begin"/>
        </w:r>
        <w:r w:rsidRPr="00891FBC">
          <w:rPr>
            <w:rFonts w:hint="eastAsia"/>
            <w:lang w:val="zh-CN" w:bidi="zh-CN"/>
          </w:rPr>
          <w:instrText xml:space="preserve"> PAGE   \* MERGEFORMAT </w:instrText>
        </w:r>
        <w:r w:rsidRPr="00891FBC">
          <w:rPr>
            <w:rFonts w:hint="eastAsia"/>
            <w:lang w:val="zh-CN" w:bidi="zh-CN"/>
          </w:rPr>
          <w:fldChar w:fldCharType="separate"/>
        </w:r>
        <w:r w:rsidR="00DE2EA9" w:rsidRPr="00891FBC">
          <w:rPr>
            <w:rFonts w:hint="eastAsia"/>
            <w:noProof/>
            <w:lang w:val="zh-CN" w:bidi="zh-CN"/>
          </w:rPr>
          <w:t>2</w:t>
        </w:r>
        <w:r w:rsidRPr="00891FBC">
          <w:rPr>
            <w:rFonts w:hint="eastAsia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AC2" w:rsidRDefault="000D6AC2" w:rsidP="0068194B">
      <w:r>
        <w:separator/>
      </w:r>
    </w:p>
    <w:p w:rsidR="000D6AC2" w:rsidRDefault="000D6AC2"/>
    <w:p w:rsidR="000D6AC2" w:rsidRDefault="000D6AC2"/>
  </w:footnote>
  <w:footnote w:type="continuationSeparator" w:id="0">
    <w:p w:rsidR="000D6AC2" w:rsidRDefault="000D6AC2" w:rsidP="0068194B">
      <w:r>
        <w:continuationSeparator/>
      </w:r>
    </w:p>
    <w:p w:rsidR="000D6AC2" w:rsidRDefault="000D6AC2"/>
    <w:p w:rsidR="000D6AC2" w:rsidRDefault="000D6A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8"/>
    </w:pPr>
    <w:r w:rsidRPr="004E01EB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7064A1" wp14:editId="25D162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242D18" id="直接连接符 5" o:spid="_x0000_s1026" alt="标题分界线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D872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56033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F184B1F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810251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D9"/>
    <w:rsid w:val="000001EF"/>
    <w:rsid w:val="00007322"/>
    <w:rsid w:val="00007728"/>
    <w:rsid w:val="00024584"/>
    <w:rsid w:val="00024730"/>
    <w:rsid w:val="00055E95"/>
    <w:rsid w:val="0007021F"/>
    <w:rsid w:val="000B2BA5"/>
    <w:rsid w:val="000D6AC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1B1"/>
    <w:rsid w:val="001C0E68"/>
    <w:rsid w:val="001C4B6F"/>
    <w:rsid w:val="001D0BF1"/>
    <w:rsid w:val="001E22C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FB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29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9DE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047D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17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91FBC"/>
    <w:rPr>
      <w:rFonts w:ascii="Microsoft YaHei UI" w:eastAsia="Microsoft YaHei UI" w:hAnsi="Microsoft YaHei UI"/>
    </w:rPr>
  </w:style>
  <w:style w:type="paragraph" w:styleId="1">
    <w:name w:val="heading 1"/>
    <w:basedOn w:val="a2"/>
    <w:link w:val="1Char"/>
    <w:uiPriority w:val="9"/>
    <w:qFormat/>
    <w:rsid w:val="00891FBC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891FBC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891FBC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891FBC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891FBC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891FBC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891FBC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891FBC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891FBC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89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Char">
    <w:name w:val="宏文本 Char"/>
    <w:basedOn w:val="a3"/>
    <w:link w:val="a6"/>
    <w:uiPriority w:val="99"/>
    <w:semiHidden/>
    <w:rsid w:val="00891FBC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891FBC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标题 Char"/>
    <w:basedOn w:val="a3"/>
    <w:link w:val="a7"/>
    <w:uiPriority w:val="1"/>
    <w:rsid w:val="00891FBC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891FBC"/>
  </w:style>
  <w:style w:type="character" w:customStyle="1" w:styleId="Char1">
    <w:name w:val="页眉 Char"/>
    <w:basedOn w:val="a3"/>
    <w:link w:val="a8"/>
    <w:uiPriority w:val="99"/>
    <w:rsid w:val="00891FBC"/>
    <w:rPr>
      <w:rFonts w:ascii="Microsoft YaHei UI" w:eastAsia="Microsoft YaHei UI" w:hAnsi="Microsoft YaHei UI"/>
    </w:rPr>
  </w:style>
  <w:style w:type="paragraph" w:styleId="a9">
    <w:name w:val="footer"/>
    <w:basedOn w:val="a2"/>
    <w:link w:val="Char2"/>
    <w:uiPriority w:val="99"/>
    <w:unhideWhenUsed/>
    <w:rsid w:val="00891FBC"/>
    <w:pPr>
      <w:jc w:val="center"/>
    </w:pPr>
  </w:style>
  <w:style w:type="character" w:customStyle="1" w:styleId="Char2">
    <w:name w:val="页脚 Char"/>
    <w:basedOn w:val="a3"/>
    <w:link w:val="a9"/>
    <w:uiPriority w:val="99"/>
    <w:rsid w:val="00891FBC"/>
    <w:rPr>
      <w:rFonts w:ascii="Microsoft YaHei UI" w:eastAsia="Microsoft YaHei UI" w:hAnsi="Microsoft YaHei UI"/>
    </w:rPr>
  </w:style>
  <w:style w:type="character" w:styleId="aa">
    <w:name w:val="Placeholder Text"/>
    <w:basedOn w:val="a3"/>
    <w:uiPriority w:val="99"/>
    <w:semiHidden/>
    <w:rsid w:val="00891FBC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b">
    <w:name w:val="联系信息"/>
    <w:basedOn w:val="a2"/>
    <w:uiPriority w:val="3"/>
    <w:qFormat/>
    <w:rsid w:val="00891FBC"/>
    <w:pPr>
      <w:jc w:val="center"/>
    </w:pPr>
  </w:style>
  <w:style w:type="character" w:customStyle="1" w:styleId="1Char">
    <w:name w:val="标题 1 Char"/>
    <w:basedOn w:val="a3"/>
    <w:link w:val="1"/>
    <w:uiPriority w:val="9"/>
    <w:rsid w:val="00891FBC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标题 2 Char"/>
    <w:basedOn w:val="a3"/>
    <w:link w:val="21"/>
    <w:uiPriority w:val="9"/>
    <w:rsid w:val="00891FBC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Char">
    <w:name w:val="标题 3 Char"/>
    <w:basedOn w:val="a3"/>
    <w:link w:val="31"/>
    <w:uiPriority w:val="9"/>
    <w:rsid w:val="00891FBC"/>
    <w:rPr>
      <w:rFonts w:ascii="Microsoft YaHei UI" w:eastAsia="Microsoft YaHei UI" w:hAnsi="Microsoft YaHei UI" w:cstheme="majorBidi"/>
      <w:b/>
      <w:caps/>
      <w:szCs w:val="24"/>
    </w:rPr>
  </w:style>
  <w:style w:type="table" w:styleId="ac">
    <w:name w:val="Table Grid"/>
    <w:basedOn w:val="a4"/>
    <w:uiPriority w:val="39"/>
    <w:rsid w:val="00891FBC"/>
    <w:pPr>
      <w:contextualSpacing/>
    </w:pPr>
    <w:tblPr/>
  </w:style>
  <w:style w:type="character" w:styleId="ad">
    <w:name w:val="Subtle Reference"/>
    <w:basedOn w:val="a3"/>
    <w:uiPriority w:val="10"/>
    <w:qFormat/>
    <w:rsid w:val="00891FBC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891FBC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891FBC"/>
    <w:pPr>
      <w:numPr>
        <w:numId w:val="7"/>
      </w:numPr>
      <w:contextualSpacing/>
    </w:pPr>
  </w:style>
  <w:style w:type="character" w:customStyle="1" w:styleId="4Char">
    <w:name w:val="标题 4 Char"/>
    <w:basedOn w:val="a3"/>
    <w:link w:val="41"/>
    <w:uiPriority w:val="9"/>
    <w:semiHidden/>
    <w:rsid w:val="00891FBC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Char">
    <w:name w:val="标题 8 Char"/>
    <w:basedOn w:val="a3"/>
    <w:link w:val="8"/>
    <w:uiPriority w:val="9"/>
    <w:semiHidden/>
    <w:rsid w:val="00891FBC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Char">
    <w:name w:val="标题 9 Char"/>
    <w:basedOn w:val="a3"/>
    <w:link w:val="9"/>
    <w:uiPriority w:val="9"/>
    <w:semiHidden/>
    <w:rsid w:val="00891FBC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891FBC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891FBC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891FB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3"/>
    <w:link w:val="af"/>
    <w:uiPriority w:val="29"/>
    <w:semiHidden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891FB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明显引用 Char"/>
    <w:basedOn w:val="a3"/>
    <w:link w:val="af0"/>
    <w:uiPriority w:val="30"/>
    <w:semiHidden/>
    <w:rsid w:val="00891FBC"/>
    <w:rPr>
      <w:rFonts w:ascii="Microsoft YaHei UI" w:eastAsia="Microsoft YaHei UI" w:hAnsi="Microsoft YaHei UI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891FBC"/>
    <w:rPr>
      <w:rFonts w:ascii="Microsoft YaHei UI" w:eastAsia="Microsoft YaHei UI" w:hAnsi="Microsoft YaHei UI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891FBC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副标题 Char"/>
    <w:basedOn w:val="a3"/>
    <w:link w:val="af2"/>
    <w:uiPriority w:val="11"/>
    <w:semiHidden/>
    <w:rsid w:val="00891FBC"/>
    <w:rPr>
      <w:rFonts w:ascii="Microsoft YaHei UI" w:eastAsia="Microsoft YaHei UI" w:hAnsi="Microsoft YaHei UI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891FBC"/>
    <w:rPr>
      <w:rFonts w:cs="Segoe UI"/>
      <w:szCs w:val="18"/>
    </w:rPr>
  </w:style>
  <w:style w:type="character" w:customStyle="1" w:styleId="Char6">
    <w:name w:val="批注框文本 Char"/>
    <w:basedOn w:val="a3"/>
    <w:link w:val="af3"/>
    <w:uiPriority w:val="99"/>
    <w:semiHidden/>
    <w:rsid w:val="00891FBC"/>
    <w:rPr>
      <w:rFonts w:ascii="Microsoft YaHei UI" w:eastAsia="Microsoft YaHei UI" w:hAnsi="Microsoft YaHei UI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891FBC"/>
    <w:pPr>
      <w:spacing w:after="120"/>
    </w:pPr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891FBC"/>
    <w:rPr>
      <w:rFonts w:ascii="Microsoft YaHei UI" w:eastAsia="Microsoft YaHei UI" w:hAnsi="Microsoft YaHei UI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891FBC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891FBC"/>
    <w:rPr>
      <w:rFonts w:ascii="Microsoft YaHei UI" w:eastAsia="Microsoft YaHei UI" w:hAnsi="Microsoft YaHei UI"/>
      <w:szCs w:val="16"/>
    </w:rPr>
  </w:style>
  <w:style w:type="character" w:styleId="af4">
    <w:name w:val="annotation referenc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891FBC"/>
    <w:rPr>
      <w:szCs w:val="20"/>
    </w:rPr>
  </w:style>
  <w:style w:type="character" w:customStyle="1" w:styleId="Char7">
    <w:name w:val="批注文字 Char"/>
    <w:basedOn w:val="a3"/>
    <w:link w:val="af5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891FBC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891FBC"/>
    <w:rPr>
      <w:rFonts w:ascii="Microsoft YaHei UI" w:eastAsia="Microsoft YaHei UI" w:hAnsi="Microsoft YaHei UI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891FBC"/>
    <w:rPr>
      <w:rFonts w:cs="Segoe UI"/>
      <w:szCs w:val="16"/>
    </w:rPr>
  </w:style>
  <w:style w:type="character" w:customStyle="1" w:styleId="Char9">
    <w:name w:val="文档结构图 Char"/>
    <w:basedOn w:val="a3"/>
    <w:link w:val="af7"/>
    <w:uiPriority w:val="99"/>
    <w:semiHidden/>
    <w:rsid w:val="00891FBC"/>
    <w:rPr>
      <w:rFonts w:ascii="Microsoft YaHei UI" w:eastAsia="Microsoft YaHei UI" w:hAnsi="Microsoft YaHei UI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891FBC"/>
    <w:rPr>
      <w:szCs w:val="20"/>
    </w:rPr>
  </w:style>
  <w:style w:type="character" w:customStyle="1" w:styleId="Chara">
    <w:name w:val="尾注文本 Char"/>
    <w:basedOn w:val="a3"/>
    <w:link w:val="af8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9">
    <w:name w:val="envelope return"/>
    <w:basedOn w:val="a2"/>
    <w:uiPriority w:val="99"/>
    <w:semiHidden/>
    <w:unhideWhenUsed/>
    <w:rsid w:val="00891FBC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891FBC"/>
    <w:rPr>
      <w:szCs w:val="20"/>
    </w:rPr>
  </w:style>
  <w:style w:type="character" w:customStyle="1" w:styleId="Charb">
    <w:name w:val="脚注文本 Char"/>
    <w:basedOn w:val="a3"/>
    <w:link w:val="afa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891FBC"/>
    <w:rPr>
      <w:szCs w:val="20"/>
    </w:rPr>
  </w:style>
  <w:style w:type="character" w:customStyle="1" w:styleId="HTMLChar">
    <w:name w:val="HTML 预设格式 Char"/>
    <w:basedOn w:val="a3"/>
    <w:link w:val="HTML1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2">
    <w:name w:val="HTML Typewriter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891FBC"/>
    <w:rPr>
      <w:szCs w:val="21"/>
    </w:rPr>
  </w:style>
  <w:style w:type="character" w:customStyle="1" w:styleId="Charc">
    <w:name w:val="纯文本 Char"/>
    <w:basedOn w:val="a3"/>
    <w:link w:val="afb"/>
    <w:uiPriority w:val="99"/>
    <w:semiHidden/>
    <w:rsid w:val="00891FBC"/>
    <w:rPr>
      <w:rFonts w:ascii="Microsoft YaHei UI" w:eastAsia="Microsoft YaHei UI" w:hAnsi="Microsoft YaHei UI"/>
      <w:szCs w:val="21"/>
    </w:rPr>
  </w:style>
  <w:style w:type="character" w:customStyle="1" w:styleId="7Char">
    <w:name w:val="标题 7 Char"/>
    <w:basedOn w:val="a3"/>
    <w:link w:val="7"/>
    <w:uiPriority w:val="9"/>
    <w:semiHidden/>
    <w:rsid w:val="00891FBC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891FBC"/>
  </w:style>
  <w:style w:type="paragraph" w:styleId="afd">
    <w:name w:val="Block Text"/>
    <w:basedOn w:val="a2"/>
    <w:uiPriority w:val="99"/>
    <w:semiHidden/>
    <w:unhideWhenUsed/>
    <w:rsid w:val="00891FB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891FBC"/>
    <w:pPr>
      <w:spacing w:after="120"/>
    </w:pPr>
  </w:style>
  <w:style w:type="character" w:customStyle="1" w:styleId="Chard">
    <w:name w:val="正文文本 Char"/>
    <w:basedOn w:val="a3"/>
    <w:link w:val="afe"/>
    <w:uiPriority w:val="99"/>
    <w:semiHidden/>
    <w:rsid w:val="00891FBC"/>
    <w:rPr>
      <w:rFonts w:ascii="Microsoft YaHei UI" w:eastAsia="Microsoft YaHei UI" w:hAnsi="Microsoft YaHei UI"/>
    </w:rPr>
  </w:style>
  <w:style w:type="paragraph" w:styleId="22">
    <w:name w:val="Body Text 2"/>
    <w:basedOn w:val="a2"/>
    <w:link w:val="2Char0"/>
    <w:uiPriority w:val="99"/>
    <w:semiHidden/>
    <w:unhideWhenUsed/>
    <w:rsid w:val="00891FBC"/>
    <w:pPr>
      <w:spacing w:after="120"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891FBC"/>
    <w:rPr>
      <w:rFonts w:ascii="Microsoft YaHei UI" w:eastAsia="Microsoft YaHei UI" w:hAnsi="Microsoft YaHei UI"/>
    </w:rPr>
  </w:style>
  <w:style w:type="paragraph" w:styleId="aff">
    <w:name w:val="Body Text First Indent"/>
    <w:basedOn w:val="afe"/>
    <w:link w:val="Chare"/>
    <w:uiPriority w:val="99"/>
    <w:semiHidden/>
    <w:unhideWhenUsed/>
    <w:rsid w:val="00891FBC"/>
    <w:pPr>
      <w:spacing w:after="160"/>
      <w:ind w:firstLine="360"/>
    </w:pPr>
  </w:style>
  <w:style w:type="character" w:customStyle="1" w:styleId="Chare">
    <w:name w:val="正文首行缩进 Char"/>
    <w:basedOn w:val="Chard"/>
    <w:link w:val="aff"/>
    <w:uiPriority w:val="99"/>
    <w:semiHidden/>
    <w:rsid w:val="00891FBC"/>
    <w:rPr>
      <w:rFonts w:ascii="Microsoft YaHei UI" w:eastAsia="Microsoft YaHei UI" w:hAnsi="Microsoft YaHei UI"/>
    </w:rPr>
  </w:style>
  <w:style w:type="paragraph" w:styleId="aff0">
    <w:name w:val="Body Text Indent"/>
    <w:basedOn w:val="a2"/>
    <w:link w:val="Charf"/>
    <w:uiPriority w:val="99"/>
    <w:semiHidden/>
    <w:unhideWhenUsed/>
    <w:rsid w:val="00891FBC"/>
    <w:pPr>
      <w:spacing w:after="120"/>
      <w:ind w:left="360"/>
    </w:pPr>
  </w:style>
  <w:style w:type="character" w:customStyle="1" w:styleId="Charf">
    <w:name w:val="正文文本缩进 Char"/>
    <w:basedOn w:val="a3"/>
    <w:link w:val="aff0"/>
    <w:uiPriority w:val="99"/>
    <w:semiHidden/>
    <w:rsid w:val="00891FBC"/>
    <w:rPr>
      <w:rFonts w:ascii="Microsoft YaHei UI" w:eastAsia="Microsoft YaHei UI" w:hAnsi="Microsoft YaHei UI"/>
    </w:rPr>
  </w:style>
  <w:style w:type="paragraph" w:styleId="23">
    <w:name w:val="Body Text First Indent 2"/>
    <w:basedOn w:val="aff0"/>
    <w:link w:val="2Char1"/>
    <w:uiPriority w:val="99"/>
    <w:semiHidden/>
    <w:unhideWhenUsed/>
    <w:rsid w:val="00891FBC"/>
    <w:pPr>
      <w:spacing w:after="160"/>
      <w:ind w:firstLine="360"/>
    </w:pPr>
  </w:style>
  <w:style w:type="character" w:customStyle="1" w:styleId="2Char1">
    <w:name w:val="正文首行缩进 2 Char"/>
    <w:basedOn w:val="Charf"/>
    <w:link w:val="23"/>
    <w:uiPriority w:val="99"/>
    <w:semiHidden/>
    <w:rsid w:val="00891FBC"/>
    <w:rPr>
      <w:rFonts w:ascii="Microsoft YaHei UI" w:eastAsia="Microsoft YaHei UI" w:hAnsi="Microsoft YaHei UI"/>
    </w:rPr>
  </w:style>
  <w:style w:type="paragraph" w:styleId="24">
    <w:name w:val="Body Text Indent 2"/>
    <w:basedOn w:val="a2"/>
    <w:link w:val="2Char2"/>
    <w:uiPriority w:val="99"/>
    <w:semiHidden/>
    <w:unhideWhenUsed/>
    <w:rsid w:val="00891FBC"/>
    <w:pPr>
      <w:spacing w:after="120" w:line="480" w:lineRule="auto"/>
      <w:ind w:left="360"/>
    </w:pPr>
  </w:style>
  <w:style w:type="character" w:customStyle="1" w:styleId="2Char2">
    <w:name w:val="正文文本缩进 2 Char"/>
    <w:basedOn w:val="a3"/>
    <w:link w:val="24"/>
    <w:uiPriority w:val="99"/>
    <w:semiHidden/>
    <w:rsid w:val="00891FBC"/>
    <w:rPr>
      <w:rFonts w:ascii="Microsoft YaHei UI" w:eastAsia="Microsoft YaHei UI" w:hAnsi="Microsoft YaHei UI"/>
    </w:rPr>
  </w:style>
  <w:style w:type="paragraph" w:styleId="aff1">
    <w:name w:val="Closing"/>
    <w:basedOn w:val="a2"/>
    <w:link w:val="Charf0"/>
    <w:uiPriority w:val="99"/>
    <w:semiHidden/>
    <w:unhideWhenUsed/>
    <w:rsid w:val="00891FBC"/>
    <w:pPr>
      <w:ind w:left="4320"/>
    </w:pPr>
  </w:style>
  <w:style w:type="character" w:customStyle="1" w:styleId="Charf0">
    <w:name w:val="结束语 Char"/>
    <w:basedOn w:val="a3"/>
    <w:link w:val="aff1"/>
    <w:uiPriority w:val="99"/>
    <w:semiHidden/>
    <w:rsid w:val="00891FBC"/>
    <w:rPr>
      <w:rFonts w:ascii="Microsoft YaHei UI" w:eastAsia="Microsoft YaHei UI" w:hAnsi="Microsoft YaHei UI"/>
    </w:rPr>
  </w:style>
  <w:style w:type="table" w:styleId="aff2">
    <w:name w:val="Colorful Grid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891FBC"/>
  </w:style>
  <w:style w:type="character" w:customStyle="1" w:styleId="Charf1">
    <w:name w:val="日期 Char"/>
    <w:basedOn w:val="a3"/>
    <w:link w:val="aff6"/>
    <w:uiPriority w:val="99"/>
    <w:semiHidden/>
    <w:rsid w:val="00891FBC"/>
    <w:rPr>
      <w:rFonts w:ascii="Microsoft YaHei UI" w:eastAsia="Microsoft YaHei UI" w:hAnsi="Microsoft YaHei UI"/>
    </w:rPr>
  </w:style>
  <w:style w:type="paragraph" w:styleId="aff7">
    <w:name w:val="E-mail Signature"/>
    <w:basedOn w:val="a2"/>
    <w:link w:val="Charf2"/>
    <w:uiPriority w:val="99"/>
    <w:semiHidden/>
    <w:unhideWhenUsed/>
    <w:rsid w:val="00891FBC"/>
  </w:style>
  <w:style w:type="character" w:customStyle="1" w:styleId="Charf2">
    <w:name w:val="电子邮件签名 Char"/>
    <w:basedOn w:val="a3"/>
    <w:link w:val="aff7"/>
    <w:uiPriority w:val="99"/>
    <w:semiHidden/>
    <w:rsid w:val="00891FBC"/>
    <w:rPr>
      <w:rFonts w:ascii="Microsoft YaHei UI" w:eastAsia="Microsoft YaHei UI" w:hAnsi="Microsoft YaHei UI"/>
    </w:rPr>
  </w:style>
  <w:style w:type="character" w:styleId="aff8">
    <w:name w:val="end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891FBC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table" w:styleId="10">
    <w:name w:val="Grid Table 1 Light"/>
    <w:basedOn w:val="a4"/>
    <w:uiPriority w:val="46"/>
    <w:rsid w:val="00891F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91FB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91FB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91FB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91FB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91FB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91FB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891F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91FB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891FB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891FB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891FB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891FB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891FB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标题 5 Char"/>
    <w:basedOn w:val="a3"/>
    <w:link w:val="51"/>
    <w:uiPriority w:val="9"/>
    <w:semiHidden/>
    <w:rsid w:val="00891FBC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Char">
    <w:name w:val="标题 6 Char"/>
    <w:basedOn w:val="a3"/>
    <w:link w:val="6"/>
    <w:uiPriority w:val="9"/>
    <w:semiHidden/>
    <w:rsid w:val="00891FBC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HTML4">
    <w:name w:val="HTML Address"/>
    <w:basedOn w:val="a2"/>
    <w:link w:val="HTMLChar0"/>
    <w:uiPriority w:val="99"/>
    <w:semiHidden/>
    <w:unhideWhenUsed/>
    <w:rsid w:val="00891FBC"/>
    <w:rPr>
      <w:i/>
      <w:iCs/>
    </w:rPr>
  </w:style>
  <w:style w:type="character" w:customStyle="1" w:styleId="HTMLChar0">
    <w:name w:val="HTML 地址 Char"/>
    <w:basedOn w:val="a3"/>
    <w:link w:val="HTML4"/>
    <w:uiPriority w:val="99"/>
    <w:semiHidden/>
    <w:rsid w:val="00891FBC"/>
    <w:rPr>
      <w:rFonts w:ascii="Microsoft YaHei UI" w:eastAsia="Microsoft YaHei UI" w:hAnsi="Microsoft YaHei UI"/>
      <w:i/>
      <w:iCs/>
    </w:rPr>
  </w:style>
  <w:style w:type="character" w:styleId="HTML5">
    <w:name w:val="HTML Cit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6">
    <w:name w:val="HTML Definition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7">
    <w:name w:val="HTML Sample"/>
    <w:basedOn w:val="a3"/>
    <w:uiPriority w:val="99"/>
    <w:semiHidden/>
    <w:unhideWhenUsed/>
    <w:rsid w:val="00891FBC"/>
    <w:rPr>
      <w:rFonts w:ascii="Microsoft YaHei UI" w:eastAsia="Microsoft YaHei UI" w:hAnsi="Microsoft YaHei UI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affc">
    <w:name w:val="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891FBC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891FBC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891FBC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891FBC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891FBC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891FBC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891FBC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891FBC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891FBC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891FBC"/>
    <w:rPr>
      <w:rFonts w:cstheme="majorBidi"/>
      <w:b/>
      <w:bCs/>
    </w:rPr>
  </w:style>
  <w:style w:type="character" w:styleId="affe">
    <w:name w:val="Intense Emphasis"/>
    <w:basedOn w:val="a3"/>
    <w:uiPriority w:val="2"/>
    <w:rsid w:val="00891FBC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89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afff3">
    <w:name w:val="List"/>
    <w:basedOn w:val="a2"/>
    <w:uiPriority w:val="99"/>
    <w:semiHidden/>
    <w:unhideWhenUsed/>
    <w:rsid w:val="00891FBC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891FB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891FB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891FB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891FBC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891FBC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91FB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91FBC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891FB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891FBC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891FB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891FB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891FBC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91FBC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91FBC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91FBC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91FBC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891FBC"/>
    <w:pPr>
      <w:ind w:left="720"/>
      <w:contextualSpacing/>
    </w:pPr>
  </w:style>
  <w:style w:type="table" w:styleId="12">
    <w:name w:val="List Table 1 Light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891F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91FB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891FB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891FB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891FB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891FB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891FB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891FB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891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信息标题 Char"/>
    <w:basedOn w:val="a3"/>
    <w:link w:val="afff6"/>
    <w:uiPriority w:val="99"/>
    <w:semiHidden/>
    <w:rsid w:val="00891FBC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891FBC"/>
    <w:rPr>
      <w:rFonts w:ascii="Microsoft YaHei UI" w:eastAsia="Microsoft YaHei UI" w:hAnsi="Microsoft YaHei UI"/>
    </w:rPr>
  </w:style>
  <w:style w:type="paragraph" w:styleId="afff8">
    <w:name w:val="Normal (Web)"/>
    <w:basedOn w:val="a2"/>
    <w:uiPriority w:val="99"/>
    <w:semiHidden/>
    <w:unhideWhenUsed/>
    <w:rsid w:val="00891FBC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891FBC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891FBC"/>
  </w:style>
  <w:style w:type="character" w:customStyle="1" w:styleId="Charf4">
    <w:name w:val="注释标题 Char"/>
    <w:basedOn w:val="a3"/>
    <w:link w:val="afffa"/>
    <w:uiPriority w:val="99"/>
    <w:semiHidden/>
    <w:rsid w:val="00891FBC"/>
    <w:rPr>
      <w:rFonts w:ascii="Microsoft YaHei UI" w:eastAsia="Microsoft YaHei UI" w:hAnsi="Microsoft YaHei UI"/>
    </w:rPr>
  </w:style>
  <w:style w:type="character" w:styleId="afffb">
    <w:name w:val="pag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891F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891F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891F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891F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891F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891FBC"/>
  </w:style>
  <w:style w:type="character" w:customStyle="1" w:styleId="Charf5">
    <w:name w:val="称呼 Char"/>
    <w:basedOn w:val="a3"/>
    <w:link w:val="afffc"/>
    <w:uiPriority w:val="99"/>
    <w:semiHidden/>
    <w:rsid w:val="00891FBC"/>
    <w:rPr>
      <w:rFonts w:ascii="Microsoft YaHei UI" w:eastAsia="Microsoft YaHei UI" w:hAnsi="Microsoft YaHei UI"/>
    </w:rPr>
  </w:style>
  <w:style w:type="paragraph" w:styleId="afffd">
    <w:name w:val="Signature"/>
    <w:basedOn w:val="a2"/>
    <w:link w:val="Charf6"/>
    <w:uiPriority w:val="99"/>
    <w:semiHidden/>
    <w:unhideWhenUsed/>
    <w:rsid w:val="00891FBC"/>
    <w:pPr>
      <w:ind w:left="4320"/>
    </w:pPr>
  </w:style>
  <w:style w:type="character" w:customStyle="1" w:styleId="Charf6">
    <w:name w:val="签名 Char"/>
    <w:basedOn w:val="a3"/>
    <w:link w:val="afffd"/>
    <w:uiPriority w:val="99"/>
    <w:semiHidden/>
    <w:rsid w:val="00891FBC"/>
    <w:rPr>
      <w:rFonts w:ascii="Microsoft YaHei UI" w:eastAsia="Microsoft YaHei UI" w:hAnsi="Microsoft YaHei UI"/>
    </w:rPr>
  </w:style>
  <w:style w:type="character" w:styleId="afffe">
    <w:name w:val="Subtle Emphasis"/>
    <w:basedOn w:val="a3"/>
    <w:uiPriority w:val="19"/>
    <w:semiHidden/>
    <w:unhideWhenUsed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7">
    <w:name w:val="Table 3D effects 1"/>
    <w:basedOn w:val="a4"/>
    <w:uiPriority w:val="99"/>
    <w:semiHidden/>
    <w:unhideWhenUsed/>
    <w:rsid w:val="00891FB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891FB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891FB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891F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891F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891FB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891FB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891FB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891FB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891F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891FB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891FB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891FB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891FB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891F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891F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891F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891FB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891F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891F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891FBC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891FBC"/>
  </w:style>
  <w:style w:type="table" w:styleId="affff4">
    <w:name w:val="Table Professional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891F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891F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891F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89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891FBC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891FBC"/>
    <w:pPr>
      <w:spacing w:after="100"/>
    </w:pPr>
  </w:style>
  <w:style w:type="paragraph" w:styleId="2f7">
    <w:name w:val="toc 2"/>
    <w:basedOn w:val="a2"/>
    <w:next w:val="a2"/>
    <w:autoRedefine/>
    <w:uiPriority w:val="39"/>
    <w:semiHidden/>
    <w:unhideWhenUsed/>
    <w:rsid w:val="00891FBC"/>
    <w:pPr>
      <w:spacing w:after="100"/>
      <w:ind w:left="220"/>
    </w:pPr>
  </w:style>
  <w:style w:type="paragraph" w:styleId="3f3">
    <w:name w:val="toc 3"/>
    <w:basedOn w:val="a2"/>
    <w:next w:val="a2"/>
    <w:autoRedefine/>
    <w:uiPriority w:val="39"/>
    <w:semiHidden/>
    <w:unhideWhenUsed/>
    <w:rsid w:val="00891FBC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891FBC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891FBC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891FBC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891FBC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891FBC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891FBC"/>
    <w:pPr>
      <w:spacing w:after="100"/>
      <w:ind w:left="1760"/>
    </w:pPr>
  </w:style>
  <w:style w:type="paragraph" w:customStyle="1" w:styleId="affff7">
    <w:name w:val="联系信息强调"/>
    <w:basedOn w:val="a2"/>
    <w:uiPriority w:val="4"/>
    <w:qFormat/>
    <w:rsid w:val="00891FB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891FBC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891FBC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891FBC"/>
    <w:pPr>
      <w:numPr>
        <w:numId w:val="3"/>
      </w:numPr>
      <w:contextualSpacing/>
    </w:pPr>
  </w:style>
  <w:style w:type="character" w:styleId="affff8">
    <w:name w:val="Emphasis"/>
    <w:basedOn w:val="a3"/>
    <w:uiPriority w:val="20"/>
    <w:semiHidden/>
    <w:unhideWhenUsed/>
    <w:rsid w:val="00891FBC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891FBC"/>
    <w:pPr>
      <w:numPr>
        <w:numId w:val="16"/>
      </w:numPr>
    </w:pPr>
  </w:style>
  <w:style w:type="character" w:styleId="affff9">
    <w:name w:val="Intense Reference"/>
    <w:basedOn w:val="a3"/>
    <w:uiPriority w:val="32"/>
    <w:semiHidden/>
    <w:unhideWhenUsed/>
    <w:rsid w:val="00891FBC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891FBC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a">
    <w:name w:val="Strong"/>
    <w:basedOn w:val="a3"/>
    <w:uiPriority w:val="22"/>
    <w:semiHidden/>
    <w:unhideWhenUsed/>
    <w:qFormat/>
    <w:rsid w:val="00891FBC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ccqer\AppData\Roaming\Microsoft\Templates\&#26032;&#24335;&#26102;&#24207;&#22411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195A98A400444DBB1B4D5A34E883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0EC0A3-8D74-4650-9D14-7B0D561DE605}"/>
      </w:docPartPr>
      <w:docPartBody>
        <w:p w:rsidR="00000000" w:rsidRDefault="00C6476C">
          <w:pPr>
            <w:pStyle w:val="87195A98A400444DBB1B4D5A34E8838C"/>
          </w:pPr>
          <w:r w:rsidRPr="00891FBC">
            <w:rPr>
              <w:rFonts w:hint="eastAsia"/>
              <w:lang w:val="zh-CN" w:bidi="zh-CN"/>
            </w:rPr>
            <w:t>姓氏</w:t>
          </w:r>
        </w:p>
      </w:docPartBody>
    </w:docPart>
    <w:docPart>
      <w:docPartPr>
        <w:name w:val="21E8D9AA25EC4C569A08A87B01C96C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E5226C-20C3-4090-91FA-D8E87ADD142A}"/>
      </w:docPartPr>
      <w:docPartBody>
        <w:p w:rsidR="00000000" w:rsidRDefault="00C6476C">
          <w:pPr>
            <w:pStyle w:val="21E8D9AA25EC4C569A08A87B01C96CDE"/>
          </w:pPr>
          <w:r w:rsidRPr="00891FBC">
            <w:rPr>
              <w:rStyle w:val="a3"/>
              <w:rFonts w:hint="eastAsia"/>
              <w:lang w:val="zh-CN" w:bidi="zh-CN"/>
            </w:rPr>
            <w:t>名字</w:t>
          </w:r>
        </w:p>
      </w:docPartBody>
    </w:docPart>
    <w:docPart>
      <w:docPartPr>
        <w:name w:val="1A0B46B98B0E4927A2295871E470D6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C97BEF-3C5E-40E7-A9E6-F205DF37EF47}"/>
      </w:docPartPr>
      <w:docPartBody>
        <w:p w:rsidR="00000000" w:rsidRDefault="00C6476C">
          <w:pPr>
            <w:pStyle w:val="1A0B46B98B0E4927A2295871E470D681"/>
          </w:pPr>
          <w:r w:rsidRPr="00891FBC">
            <w:rPr>
              <w:rFonts w:hint="eastAsia"/>
              <w:lang w:val="zh-CN" w:bidi="zh-CN"/>
            </w:rPr>
            <w:t>地址</w:t>
          </w:r>
        </w:p>
      </w:docPartBody>
    </w:docPart>
    <w:docPart>
      <w:docPartPr>
        <w:name w:val="3C1AFA1A5B4D41A487742250DC246B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1609F7-EF52-4C12-BD57-1A7F124974C5}"/>
      </w:docPartPr>
      <w:docPartBody>
        <w:p w:rsidR="00000000" w:rsidRDefault="00C6476C">
          <w:pPr>
            <w:pStyle w:val="3C1AFA1A5B4D41A487742250DC246B63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92C2B0DF172349F0BC9F3A13CB721F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F57776-B7D4-473F-BACE-FDF3FDAC3240}"/>
      </w:docPartPr>
      <w:docPartBody>
        <w:p w:rsidR="00000000" w:rsidRDefault="00C6476C">
          <w:pPr>
            <w:pStyle w:val="92C2B0DF172349F0BC9F3A13CB721F65"/>
          </w:pPr>
          <w:r w:rsidRPr="00891FBC">
            <w:rPr>
              <w:rFonts w:hint="eastAsia"/>
              <w:lang w:val="zh-CN" w:bidi="zh-CN"/>
            </w:rPr>
            <w:t>电话</w:t>
          </w:r>
        </w:p>
      </w:docPartBody>
    </w:docPart>
    <w:docPart>
      <w:docPartPr>
        <w:name w:val="4DE9910F29474118847650CADECA9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75F15F-31DF-47B0-A40D-54CECCFAFBF8}"/>
      </w:docPartPr>
      <w:docPartBody>
        <w:p w:rsidR="00000000" w:rsidRDefault="00C6476C">
          <w:pPr>
            <w:pStyle w:val="4DE9910F29474118847650CADECA9D95"/>
          </w:pPr>
          <w:r w:rsidRPr="00891FBC">
            <w:rPr>
              <w:rFonts w:hint="eastAsia"/>
              <w:lang w:val="zh-CN" w:bidi="zh-CN"/>
            </w:rPr>
            <w:t>电子邮件</w:t>
          </w:r>
        </w:p>
      </w:docPartBody>
    </w:docPart>
    <w:docPart>
      <w:docPartPr>
        <w:name w:val="E5A5FEF144E449D1A38A18EB24D3EC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3F2151-FFD4-46EA-B770-F4F04540EDA1}"/>
      </w:docPartPr>
      <w:docPartBody>
        <w:p w:rsidR="00000000" w:rsidRDefault="00C6476C">
          <w:pPr>
            <w:pStyle w:val="E5A5FEF144E449D1A38A18EB24D3ECC6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D24FF0BE2B9A46E79040C2AA855F83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F7308E-2DDA-418C-9A63-913751BA723E}"/>
      </w:docPartPr>
      <w:docPartBody>
        <w:p w:rsidR="00000000" w:rsidRDefault="00C6476C">
          <w:pPr>
            <w:pStyle w:val="D24FF0BE2B9A46E79040C2AA855F83D0"/>
          </w:pPr>
          <w:r w:rsidRPr="00891FBC">
            <w:rPr>
              <w:rFonts w:hint="eastAsia"/>
              <w:lang w:val="zh-CN" w:bidi="zh-CN"/>
            </w:rPr>
            <w:t>领英档案</w:t>
          </w:r>
        </w:p>
      </w:docPartBody>
    </w:docPart>
    <w:docPart>
      <w:docPartPr>
        <w:name w:val="A0113136B49943328FF9DA7A02F10A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3706EF-E5F4-4483-9CAC-13CE00634E02}"/>
      </w:docPartPr>
      <w:docPartBody>
        <w:p w:rsidR="00000000" w:rsidRDefault="00C6476C">
          <w:pPr>
            <w:pStyle w:val="A0113136B49943328FF9DA7A02F10AA5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C94F1C47EBEA4F139B60FCCDD40B1D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165E93-5D84-4850-8A94-8B2BA8055B42}"/>
      </w:docPartPr>
      <w:docPartBody>
        <w:p w:rsidR="00000000" w:rsidRDefault="00C6476C">
          <w:pPr>
            <w:pStyle w:val="C94F1C47EBEA4F139B60FCCDD40B1D29"/>
          </w:pPr>
          <w:r w:rsidRPr="00891FBC">
            <w:rPr>
              <w:rFonts w:hint="eastAsia"/>
              <w:lang w:val="zh-CN" w:bidi="zh-CN"/>
            </w:rPr>
            <w:t>Twitter/</w:t>
          </w:r>
          <w:r w:rsidRPr="00891FBC">
            <w:rPr>
              <w:rFonts w:hint="eastAsia"/>
              <w:lang w:val="zh-CN" w:bidi="zh-CN"/>
            </w:rPr>
            <w:t>博客</w:t>
          </w:r>
          <w:r w:rsidRPr="00891FBC">
            <w:rPr>
              <w:rFonts w:hint="eastAsia"/>
              <w:lang w:val="zh-CN" w:bidi="zh-CN"/>
            </w:rPr>
            <w:t>/</w:t>
          </w:r>
          <w:r w:rsidRPr="00891FBC">
            <w:rPr>
              <w:rFonts w:hint="eastAsia"/>
              <w:lang w:val="zh-CN" w:bidi="zh-CN"/>
            </w:rPr>
            <w:t>作品集</w:t>
          </w:r>
        </w:p>
      </w:docPartBody>
    </w:docPart>
    <w:docPart>
      <w:docPartPr>
        <w:name w:val="ABCD16D21A67494E8E12BCFE0301D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1F5399-4C45-4E4D-9C5C-571B443D815C}"/>
      </w:docPartPr>
      <w:docPartBody>
        <w:p w:rsidR="00000000" w:rsidRDefault="00C6476C">
          <w:pPr>
            <w:pStyle w:val="ABCD16D21A67494E8E12BCFE0301D513"/>
          </w:pPr>
          <w:r w:rsidRPr="00891FBC">
            <w:rPr>
              <w:rFonts w:hint="eastAsia"/>
              <w:lang w:val="zh-CN" w:bidi="zh-CN"/>
            </w:rPr>
            <w:t>要将此文本替换为自己的文本，只需单击文本并开始键入即可。简要说明你的职业目标，或概述能使你脱颖而出的技能。将工作描述中的措词用作关键词。</w:t>
          </w:r>
        </w:p>
      </w:docPartBody>
    </w:docPart>
    <w:docPart>
      <w:docPartPr>
        <w:name w:val="EAD679BF5BB047449223016814594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7C1EEF-6692-4166-8CF4-69C67B28E51D}"/>
      </w:docPartPr>
      <w:docPartBody>
        <w:p w:rsidR="00000000" w:rsidRDefault="00C6476C">
          <w:pPr>
            <w:pStyle w:val="EAD679BF5BB047449223016814594F78"/>
          </w:pPr>
          <w:r w:rsidRPr="00891FBC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637E9BC06E05417180BD9C25577605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4354A1-ECBF-4AFE-BF90-04DB395A11AD}"/>
      </w:docPartPr>
      <w:docPartBody>
        <w:p w:rsidR="00000000" w:rsidRDefault="00C6476C">
          <w:pPr>
            <w:pStyle w:val="637E9BC06E05417180BD9C255776054F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587F4BB65C604E4F81D6D42E1E776F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53D4DF-6473-4EB0-A6C9-D639AB169C7B}"/>
      </w:docPartPr>
      <w:docPartBody>
        <w:p w:rsidR="00000000" w:rsidRDefault="00C6476C">
          <w:pPr>
            <w:pStyle w:val="587F4BB65C604E4F81D6D42E1E776F24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4940E0EB5D8148CBAAD34EA63D5CA1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DD30F8-D790-47FD-BBD9-532573BC8C26}"/>
      </w:docPartPr>
      <w:docPartBody>
        <w:p w:rsidR="00000000" w:rsidRDefault="00C6476C">
          <w:pPr>
            <w:pStyle w:val="4940E0EB5D8148CBAAD34EA63D5CA170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A39BAE042BA349B9B808449FB7186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D15DCF-B69F-4F2A-93BA-BBA5976A7A45}"/>
      </w:docPartPr>
      <w:docPartBody>
        <w:p w:rsidR="00000000" w:rsidRDefault="00C6476C">
          <w:pPr>
            <w:pStyle w:val="A39BAE042BA349B9B808449FB7186048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5565174EECA04507AEF8B7DA590E35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A871D-9D85-4790-8A16-D435F7B3FC2D}"/>
      </w:docPartPr>
      <w:docPartBody>
        <w:p w:rsidR="00000000" w:rsidRDefault="00C6476C">
          <w:pPr>
            <w:pStyle w:val="5565174EECA04507AEF8B7DA590E35BC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BA238194D9E8472687539C10DE6E3A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FB2DDD-6332-468E-8C46-9452E7A544C1}"/>
      </w:docPartPr>
      <w:docPartBody>
        <w:p w:rsidR="00000000" w:rsidRDefault="00C6476C">
          <w:pPr>
            <w:pStyle w:val="BA238194D9E8472687539C10DE6E3A23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DBB2691511984CDBA4D6B0BA0BB1A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1C70B-F8BC-4190-B92B-3372B52A222D}"/>
      </w:docPartPr>
      <w:docPartBody>
        <w:p w:rsidR="00000000" w:rsidRDefault="00C6476C">
          <w:pPr>
            <w:pStyle w:val="DBB2691511984CDBA4D6B0BA0BB1A408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DEA3C7EDA9354F3498B219F80CC475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59E36B-38F4-4075-8D02-AC7BF3AF8A1C}"/>
      </w:docPartPr>
      <w:docPartBody>
        <w:p w:rsidR="00000000" w:rsidRDefault="00C6476C">
          <w:pPr>
            <w:pStyle w:val="DEA3C7EDA9354F3498B219F80CC475E8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1BAC8876682C4480B8DA2613BF8D11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A1EDCD-93BF-4428-9BB6-9FD20D65F0BF}"/>
      </w:docPartPr>
      <w:docPartBody>
        <w:p w:rsidR="00000000" w:rsidRDefault="00C6476C">
          <w:pPr>
            <w:pStyle w:val="1BAC8876682C4480B8DA2613BF8D1175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7EEE6E702EA543CFBABE8AA7C84F7F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23668F-4FA9-4734-81BE-E06E0566DDB3}"/>
      </w:docPartPr>
      <w:docPartBody>
        <w:p w:rsidR="00000000" w:rsidRDefault="00C6476C">
          <w:pPr>
            <w:pStyle w:val="7EEE6E702EA543CFBABE8AA7C84F7F68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9C19D1DAAF0A413B84E5A4D6B33CE9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D2AD91-C98A-4ED0-A8D7-5C06F3426D87}"/>
      </w:docPartPr>
      <w:docPartBody>
        <w:p w:rsidR="00000000" w:rsidRDefault="00C6476C">
          <w:pPr>
            <w:pStyle w:val="9C19D1DAAF0A413B84E5A4D6B33CE900"/>
          </w:pPr>
          <w:r w:rsidRPr="00891FBC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1D0AB22B92854EC1B24E598F5B0C8E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78A394-E116-4815-BACA-37B78817FBD6}"/>
      </w:docPartPr>
      <w:docPartBody>
        <w:p w:rsidR="00000000" w:rsidRDefault="00C6476C">
          <w:pPr>
            <w:pStyle w:val="1D0AB22B92854EC1B24E598F5B0C8EE2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F152E6165EB74C42913CA05C865129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B7658B-2C92-4B40-8864-622155B4C5BA}"/>
      </w:docPartPr>
      <w:docPartBody>
        <w:p w:rsidR="00000000" w:rsidRDefault="00C6476C">
          <w:pPr>
            <w:pStyle w:val="F152E6165EB74C42913CA05C86512908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627E50B267AC4ADDAD9F6FB24022AF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D96290-21C2-470C-9AC2-6F4A18AF8750}"/>
      </w:docPartPr>
      <w:docPartBody>
        <w:p w:rsidR="00000000" w:rsidRDefault="00C6476C">
          <w:pPr>
            <w:pStyle w:val="627E50B267AC4ADDAD9F6FB24022AFEC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B61EAA2F1C914204B100C23C056BEE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E9BBA-77AF-450F-AA9F-FE81DB67A713}"/>
      </w:docPartPr>
      <w:docPartBody>
        <w:p w:rsidR="00000000" w:rsidRDefault="00C6476C">
          <w:pPr>
            <w:pStyle w:val="B61EAA2F1C914204B100C23C056BEEE1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C3A64249CF664DFFABE9676684E085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8C133-DA72-494B-AE0D-9A589FDA5197}"/>
      </w:docPartPr>
      <w:docPartBody>
        <w:p w:rsidR="00000000" w:rsidRDefault="00C6476C">
          <w:pPr>
            <w:pStyle w:val="C3A64249CF664DFFABE9676684E085B3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</w:t>
          </w:r>
          <w:r w:rsidRPr="00891FBC">
            <w:rPr>
              <w:rFonts w:hint="eastAsia"/>
              <w:lang w:val="zh-CN" w:bidi="zh-CN"/>
            </w:rPr>
            <w:t>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BE4ECDF7B70D49C8A27A1128CAF547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7A5F3-8BE7-4636-902A-2E83FE96C745}"/>
      </w:docPartPr>
      <w:docPartBody>
        <w:p w:rsidR="00000000" w:rsidRDefault="00C6476C">
          <w:pPr>
            <w:pStyle w:val="BE4ECDF7B70D49C8A27A1128CAF547A8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A3A240EF81B14E48BD59B1850CFD42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69EE59-A307-4B29-9233-200F5BAC8CD9}"/>
      </w:docPartPr>
      <w:docPartBody>
        <w:p w:rsidR="00000000" w:rsidRDefault="00C6476C">
          <w:pPr>
            <w:pStyle w:val="A3A240EF81B14E48BD59B1850CFD42E1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5726DA483916400E8F9E27586072B8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52FED-46BF-4D83-9B16-D863F95F89B1}"/>
      </w:docPartPr>
      <w:docPartBody>
        <w:p w:rsidR="00000000" w:rsidRDefault="00C6476C">
          <w:pPr>
            <w:pStyle w:val="5726DA483916400E8F9E27586072B865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A31B9A85304B49E4AA3B581D3430FA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9379A9-12FA-43E7-8634-6DEA1D8211AC}"/>
      </w:docPartPr>
      <w:docPartBody>
        <w:p w:rsidR="00000000" w:rsidRDefault="00C6476C">
          <w:pPr>
            <w:pStyle w:val="A31B9A85304B49E4AA3B581D3430FAE6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C4E14AD90D364F0FA9D497D5C642B8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02DB26-D3BE-4779-B5B0-7ADC45A6BE48}"/>
      </w:docPartPr>
      <w:docPartBody>
        <w:p w:rsidR="00000000" w:rsidRDefault="00C6476C">
          <w:pPr>
            <w:pStyle w:val="C4E14AD90D364F0FA9D497D5C642B8D4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754E3D6AB196451E8D857FFCDAFD26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DBE83F-ED16-4F87-957C-D8F177F7B4B8}"/>
      </w:docPartPr>
      <w:docPartBody>
        <w:p w:rsidR="00000000" w:rsidRDefault="00C6476C">
          <w:pPr>
            <w:pStyle w:val="754E3D6AB196451E8D857FFCDAFD267A"/>
          </w:pPr>
          <w:r w:rsidRPr="00891FBC">
            <w:rPr>
              <w:rFonts w:hint="eastAsia"/>
              <w:lang w:val="zh-CN" w:bidi="zh-CN"/>
            </w:rPr>
            <w:t>技能</w:t>
          </w:r>
        </w:p>
      </w:docPartBody>
    </w:docPart>
    <w:docPart>
      <w:docPartPr>
        <w:name w:val="75F8CE68DA3D49969EF9EFBDDD936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F4492-4C3D-42E1-92E6-CD9CE91B8AA1}"/>
      </w:docPartPr>
      <w:docPartBody>
        <w:p w:rsidR="00000000" w:rsidRDefault="00C6476C">
          <w:pPr>
            <w:pStyle w:val="75F8CE68DA3D49969EF9EFBDDD936324"/>
          </w:pPr>
          <w:r w:rsidRPr="00891FBC">
            <w:rPr>
              <w:rFonts w:hint="eastAsia"/>
              <w:lang w:val="zh-CN" w:bidi="zh-CN"/>
            </w:rPr>
            <w:t>列出你申请该岗位的相关优势</w:t>
          </w:r>
        </w:p>
      </w:docPartBody>
    </w:docPart>
    <w:docPart>
      <w:docPartPr>
        <w:name w:val="D6CC9ECA5C6B4BC085054675ACBAC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CC7C55-023A-473D-94C9-03D5C23D6399}"/>
      </w:docPartPr>
      <w:docPartBody>
        <w:p w:rsidR="00000000" w:rsidRDefault="00C6476C">
          <w:pPr>
            <w:pStyle w:val="D6CC9ECA5C6B4BC085054675ACBAC435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5873207AF24346AEB16394D0B40F6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EA3A0-E450-403B-829D-FF9569FA43EA}"/>
      </w:docPartPr>
      <w:docPartBody>
        <w:p w:rsidR="00000000" w:rsidRDefault="00C6476C">
          <w:pPr>
            <w:pStyle w:val="5873207AF24346AEB16394D0B40F6F00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F4815788C563474F8833B5B263489E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CE1558-19E4-43D4-BEFB-A317895C5399}"/>
      </w:docPartPr>
      <w:docPartBody>
        <w:p w:rsidR="00000000" w:rsidRDefault="00C6476C">
          <w:pPr>
            <w:pStyle w:val="F4815788C563474F8833B5B263489E14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7A132AE94BAC4ED3AF04449EE19429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60B997-2E4F-4966-B06A-24749BF772B8}"/>
      </w:docPartPr>
      <w:docPartBody>
        <w:p w:rsidR="00000000" w:rsidRDefault="00C6476C">
          <w:pPr>
            <w:pStyle w:val="7A132AE94BAC4ED3AF04449EE19429E7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8E5C9518A7F7441BAB86A022A6B51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260BAC-EF35-4133-86AF-B6B5BF07CDA4}"/>
      </w:docPartPr>
      <w:docPartBody>
        <w:p w:rsidR="00000000" w:rsidRDefault="00C6476C">
          <w:pPr>
            <w:pStyle w:val="8E5C9518A7F7441BAB86A022A6B51066"/>
          </w:pPr>
          <w:r w:rsidRPr="00891FBC">
            <w:rPr>
              <w:rFonts w:hint="eastAsia"/>
              <w:lang w:val="zh-CN" w:bidi="zh-CN"/>
            </w:rPr>
            <w:t>活动</w:t>
          </w:r>
        </w:p>
      </w:docPartBody>
    </w:docPart>
    <w:docPart>
      <w:docPartPr>
        <w:name w:val="DA00CBF4D5174236BE43290017E3FE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D784CA-8B0C-4485-B420-C97678657C54}"/>
      </w:docPartPr>
      <w:docPartBody>
        <w:p w:rsidR="00000000" w:rsidRDefault="00C6476C">
          <w:pPr>
            <w:pStyle w:val="DA00CBF4D5174236BE43290017E3FE83"/>
          </w:pPr>
          <w:r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使用此部分突出展示你喜爱的相关兴趣和活动，以及你希望如何回馈社会。最好包含体现你的领导能力和志愿者经验的活动。或展示重要的附加作品，如出版物、证书、语言能力等。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6C"/>
    <w:rsid w:val="00C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95A98A400444DBB1B4D5A34E8838C">
    <w:name w:val="87195A98A400444DBB1B4D5A34E8838C"/>
    <w:pPr>
      <w:widowControl w:val="0"/>
      <w:jc w:val="both"/>
    </w:pPr>
  </w:style>
  <w:style w:type="character" w:styleId="a3">
    <w:name w:val="Intense Emphasis"/>
    <w:basedOn w:val="a0"/>
    <w:uiPriority w:val="2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paragraph" w:customStyle="1" w:styleId="21E8D9AA25EC4C569A08A87B01C96CDE">
    <w:name w:val="21E8D9AA25EC4C569A08A87B01C96CDE"/>
    <w:pPr>
      <w:widowControl w:val="0"/>
      <w:jc w:val="both"/>
    </w:pPr>
  </w:style>
  <w:style w:type="paragraph" w:customStyle="1" w:styleId="1A0B46B98B0E4927A2295871E470D681">
    <w:name w:val="1A0B46B98B0E4927A2295871E470D681"/>
    <w:pPr>
      <w:widowControl w:val="0"/>
      <w:jc w:val="both"/>
    </w:pPr>
  </w:style>
  <w:style w:type="paragraph" w:customStyle="1" w:styleId="3C1AFA1A5B4D41A487742250DC246B63">
    <w:name w:val="3C1AFA1A5B4D41A487742250DC246B63"/>
    <w:pPr>
      <w:widowControl w:val="0"/>
      <w:jc w:val="both"/>
    </w:pPr>
  </w:style>
  <w:style w:type="paragraph" w:customStyle="1" w:styleId="92C2B0DF172349F0BC9F3A13CB721F65">
    <w:name w:val="92C2B0DF172349F0BC9F3A13CB721F65"/>
    <w:pPr>
      <w:widowControl w:val="0"/>
      <w:jc w:val="both"/>
    </w:pPr>
  </w:style>
  <w:style w:type="paragraph" w:customStyle="1" w:styleId="4DE9910F29474118847650CADECA9D95">
    <w:name w:val="4DE9910F29474118847650CADECA9D95"/>
    <w:pPr>
      <w:widowControl w:val="0"/>
      <w:jc w:val="both"/>
    </w:pPr>
  </w:style>
  <w:style w:type="paragraph" w:customStyle="1" w:styleId="E5A5FEF144E449D1A38A18EB24D3ECC6">
    <w:name w:val="E5A5FEF144E449D1A38A18EB24D3ECC6"/>
    <w:pPr>
      <w:widowControl w:val="0"/>
      <w:jc w:val="both"/>
    </w:pPr>
  </w:style>
  <w:style w:type="paragraph" w:customStyle="1" w:styleId="D24FF0BE2B9A46E79040C2AA855F83D0">
    <w:name w:val="D24FF0BE2B9A46E79040C2AA855F83D0"/>
    <w:pPr>
      <w:widowControl w:val="0"/>
      <w:jc w:val="both"/>
    </w:pPr>
  </w:style>
  <w:style w:type="paragraph" w:customStyle="1" w:styleId="A0113136B49943328FF9DA7A02F10AA5">
    <w:name w:val="A0113136B49943328FF9DA7A02F10AA5"/>
    <w:pPr>
      <w:widowControl w:val="0"/>
      <w:jc w:val="both"/>
    </w:pPr>
  </w:style>
  <w:style w:type="paragraph" w:customStyle="1" w:styleId="C94F1C47EBEA4F139B60FCCDD40B1D29">
    <w:name w:val="C94F1C47EBEA4F139B60FCCDD40B1D29"/>
    <w:pPr>
      <w:widowControl w:val="0"/>
      <w:jc w:val="both"/>
    </w:pPr>
  </w:style>
  <w:style w:type="paragraph" w:customStyle="1" w:styleId="ABCD16D21A67494E8E12BCFE0301D513">
    <w:name w:val="ABCD16D21A67494E8E12BCFE0301D513"/>
    <w:pPr>
      <w:widowControl w:val="0"/>
      <w:jc w:val="both"/>
    </w:pPr>
  </w:style>
  <w:style w:type="paragraph" w:customStyle="1" w:styleId="EAD679BF5BB047449223016814594F78">
    <w:name w:val="EAD679BF5BB047449223016814594F78"/>
    <w:pPr>
      <w:widowControl w:val="0"/>
      <w:jc w:val="both"/>
    </w:pPr>
  </w:style>
  <w:style w:type="paragraph" w:customStyle="1" w:styleId="637E9BC06E05417180BD9C255776054F">
    <w:name w:val="637E9BC06E05417180BD9C255776054F"/>
    <w:pPr>
      <w:widowControl w:val="0"/>
      <w:jc w:val="both"/>
    </w:pPr>
  </w:style>
  <w:style w:type="paragraph" w:customStyle="1" w:styleId="587F4BB65C604E4F81D6D42E1E776F24">
    <w:name w:val="587F4BB65C604E4F81D6D42E1E776F24"/>
    <w:pPr>
      <w:widowControl w:val="0"/>
      <w:jc w:val="both"/>
    </w:pPr>
  </w:style>
  <w:style w:type="paragraph" w:customStyle="1" w:styleId="4940E0EB5D8148CBAAD34EA63D5CA170">
    <w:name w:val="4940E0EB5D8148CBAAD34EA63D5CA170"/>
    <w:pPr>
      <w:widowControl w:val="0"/>
      <w:jc w:val="both"/>
    </w:pPr>
  </w:style>
  <w:style w:type="character" w:styleId="a4">
    <w:name w:val="Subtle Reference"/>
    <w:basedOn w:val="a0"/>
    <w:uiPriority w:val="10"/>
    <w:qFormat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customStyle="1" w:styleId="A39BAE042BA349B9B808449FB7186048">
    <w:name w:val="A39BAE042BA349B9B808449FB7186048"/>
    <w:pPr>
      <w:widowControl w:val="0"/>
      <w:jc w:val="both"/>
    </w:pPr>
  </w:style>
  <w:style w:type="paragraph" w:customStyle="1" w:styleId="5565174EECA04507AEF8B7DA590E35BC">
    <w:name w:val="5565174EECA04507AEF8B7DA590E35BC"/>
    <w:pPr>
      <w:widowControl w:val="0"/>
      <w:jc w:val="both"/>
    </w:pPr>
  </w:style>
  <w:style w:type="paragraph" w:customStyle="1" w:styleId="BA238194D9E8472687539C10DE6E3A23">
    <w:name w:val="BA238194D9E8472687539C10DE6E3A23"/>
    <w:pPr>
      <w:widowControl w:val="0"/>
      <w:jc w:val="both"/>
    </w:pPr>
  </w:style>
  <w:style w:type="paragraph" w:customStyle="1" w:styleId="DBB2691511984CDBA4D6B0BA0BB1A408">
    <w:name w:val="DBB2691511984CDBA4D6B0BA0BB1A408"/>
    <w:pPr>
      <w:widowControl w:val="0"/>
      <w:jc w:val="both"/>
    </w:pPr>
  </w:style>
  <w:style w:type="paragraph" w:customStyle="1" w:styleId="DEA3C7EDA9354F3498B219F80CC475E8">
    <w:name w:val="DEA3C7EDA9354F3498B219F80CC475E8"/>
    <w:pPr>
      <w:widowControl w:val="0"/>
      <w:jc w:val="both"/>
    </w:pPr>
  </w:style>
  <w:style w:type="paragraph" w:customStyle="1" w:styleId="1BAC8876682C4480B8DA2613BF8D1175">
    <w:name w:val="1BAC8876682C4480B8DA2613BF8D1175"/>
    <w:pPr>
      <w:widowControl w:val="0"/>
      <w:jc w:val="both"/>
    </w:pPr>
  </w:style>
  <w:style w:type="paragraph" w:customStyle="1" w:styleId="7EEE6E702EA543CFBABE8AA7C84F7F68">
    <w:name w:val="7EEE6E702EA543CFBABE8AA7C84F7F68"/>
    <w:pPr>
      <w:widowControl w:val="0"/>
      <w:jc w:val="both"/>
    </w:pPr>
  </w:style>
  <w:style w:type="paragraph" w:customStyle="1" w:styleId="9C19D1DAAF0A413B84E5A4D6B33CE900">
    <w:name w:val="9C19D1DAAF0A413B84E5A4D6B33CE900"/>
    <w:pPr>
      <w:widowControl w:val="0"/>
      <w:jc w:val="both"/>
    </w:pPr>
  </w:style>
  <w:style w:type="paragraph" w:customStyle="1" w:styleId="1D0AB22B92854EC1B24E598F5B0C8EE2">
    <w:name w:val="1D0AB22B92854EC1B24E598F5B0C8EE2"/>
    <w:pPr>
      <w:widowControl w:val="0"/>
      <w:jc w:val="both"/>
    </w:pPr>
  </w:style>
  <w:style w:type="paragraph" w:customStyle="1" w:styleId="F152E6165EB74C42913CA05C86512908">
    <w:name w:val="F152E6165EB74C42913CA05C86512908"/>
    <w:pPr>
      <w:widowControl w:val="0"/>
      <w:jc w:val="both"/>
    </w:pPr>
  </w:style>
  <w:style w:type="paragraph" w:customStyle="1" w:styleId="627E50B267AC4ADDAD9F6FB24022AFEC">
    <w:name w:val="627E50B267AC4ADDAD9F6FB24022AFEC"/>
    <w:pPr>
      <w:widowControl w:val="0"/>
      <w:jc w:val="both"/>
    </w:pPr>
  </w:style>
  <w:style w:type="paragraph" w:customStyle="1" w:styleId="B61EAA2F1C914204B100C23C056BEEE1">
    <w:name w:val="B61EAA2F1C914204B100C23C056BEEE1"/>
    <w:pPr>
      <w:widowControl w:val="0"/>
      <w:jc w:val="both"/>
    </w:pPr>
  </w:style>
  <w:style w:type="paragraph" w:customStyle="1" w:styleId="C3A64249CF664DFFABE9676684E085B3">
    <w:name w:val="C3A64249CF664DFFABE9676684E085B3"/>
    <w:pPr>
      <w:widowControl w:val="0"/>
      <w:jc w:val="both"/>
    </w:pPr>
  </w:style>
  <w:style w:type="paragraph" w:customStyle="1" w:styleId="BE4ECDF7B70D49C8A27A1128CAF547A8">
    <w:name w:val="BE4ECDF7B70D49C8A27A1128CAF547A8"/>
    <w:pPr>
      <w:widowControl w:val="0"/>
      <w:jc w:val="both"/>
    </w:pPr>
  </w:style>
  <w:style w:type="paragraph" w:customStyle="1" w:styleId="A3A240EF81B14E48BD59B1850CFD42E1">
    <w:name w:val="A3A240EF81B14E48BD59B1850CFD42E1"/>
    <w:pPr>
      <w:widowControl w:val="0"/>
      <w:jc w:val="both"/>
    </w:pPr>
  </w:style>
  <w:style w:type="paragraph" w:customStyle="1" w:styleId="5726DA483916400E8F9E27586072B865">
    <w:name w:val="5726DA483916400E8F9E27586072B865"/>
    <w:pPr>
      <w:widowControl w:val="0"/>
      <w:jc w:val="both"/>
    </w:pPr>
  </w:style>
  <w:style w:type="paragraph" w:customStyle="1" w:styleId="A31B9A85304B49E4AA3B581D3430FAE6">
    <w:name w:val="A31B9A85304B49E4AA3B581D3430FAE6"/>
    <w:pPr>
      <w:widowControl w:val="0"/>
      <w:jc w:val="both"/>
    </w:pPr>
  </w:style>
  <w:style w:type="paragraph" w:customStyle="1" w:styleId="C4E14AD90D364F0FA9D497D5C642B8D4">
    <w:name w:val="C4E14AD90D364F0FA9D497D5C642B8D4"/>
    <w:pPr>
      <w:widowControl w:val="0"/>
      <w:jc w:val="both"/>
    </w:pPr>
  </w:style>
  <w:style w:type="paragraph" w:customStyle="1" w:styleId="754E3D6AB196451E8D857FFCDAFD267A">
    <w:name w:val="754E3D6AB196451E8D857FFCDAFD267A"/>
    <w:pPr>
      <w:widowControl w:val="0"/>
      <w:jc w:val="both"/>
    </w:pPr>
  </w:style>
  <w:style w:type="paragraph" w:customStyle="1" w:styleId="75F8CE68DA3D49969EF9EFBDDD936324">
    <w:name w:val="75F8CE68DA3D49969EF9EFBDDD936324"/>
    <w:pPr>
      <w:widowControl w:val="0"/>
      <w:jc w:val="both"/>
    </w:pPr>
  </w:style>
  <w:style w:type="paragraph" w:customStyle="1" w:styleId="D6CC9ECA5C6B4BC085054675ACBAC435">
    <w:name w:val="D6CC9ECA5C6B4BC085054675ACBAC435"/>
    <w:pPr>
      <w:widowControl w:val="0"/>
      <w:jc w:val="both"/>
    </w:pPr>
  </w:style>
  <w:style w:type="paragraph" w:customStyle="1" w:styleId="5873207AF24346AEB16394D0B40F6F00">
    <w:name w:val="5873207AF24346AEB16394D0B40F6F00"/>
    <w:pPr>
      <w:widowControl w:val="0"/>
      <w:jc w:val="both"/>
    </w:pPr>
  </w:style>
  <w:style w:type="paragraph" w:customStyle="1" w:styleId="F4815788C563474F8833B5B263489E14">
    <w:name w:val="F4815788C563474F8833B5B263489E14"/>
    <w:pPr>
      <w:widowControl w:val="0"/>
      <w:jc w:val="both"/>
    </w:pPr>
  </w:style>
  <w:style w:type="paragraph" w:customStyle="1" w:styleId="7A132AE94BAC4ED3AF04449EE19429E7">
    <w:name w:val="7A132AE94BAC4ED3AF04449EE19429E7"/>
    <w:pPr>
      <w:widowControl w:val="0"/>
      <w:jc w:val="both"/>
    </w:pPr>
  </w:style>
  <w:style w:type="paragraph" w:customStyle="1" w:styleId="8E5C9518A7F7441BAB86A022A6B51066">
    <w:name w:val="8E5C9518A7F7441BAB86A022A6B51066"/>
    <w:pPr>
      <w:widowControl w:val="0"/>
      <w:jc w:val="both"/>
    </w:pPr>
  </w:style>
  <w:style w:type="paragraph" w:customStyle="1" w:styleId="DA00CBF4D5174236BE43290017E3FE83">
    <w:name w:val="DA00CBF4D5174236BE43290017E3FE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新式时序型简历.dotx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2024-09-13T13:09:00Z</dcterms:created>
  <dcterms:modified xsi:type="dcterms:W3CDTF">2024-09-13T13:10:00Z</dcterms:modified>
  <cp:category/>
</cp:coreProperties>
</file>